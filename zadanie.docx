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462" w:rsidRPr="00460279" w:rsidRDefault="00865462" w:rsidP="00460279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b/>
          <w:bCs/>
          <w:sz w:val="24"/>
          <w:szCs w:val="24"/>
          <w:lang w:eastAsia="pl-PL"/>
        </w:rPr>
      </w:pPr>
      <w:r w:rsidRPr="00460279">
        <w:rPr>
          <w:rFonts w:ascii="Times New Roman" w:hAnsi="Times New Roman"/>
          <w:b/>
          <w:bCs/>
          <w:sz w:val="24"/>
          <w:szCs w:val="24"/>
          <w:lang w:eastAsia="pl-PL"/>
        </w:rPr>
        <w:t>Zadanie egzaminacyjne</w:t>
      </w:r>
    </w:p>
    <w:p w:rsidR="00865462" w:rsidRPr="00460279" w:rsidRDefault="00865462" w:rsidP="00460279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>Wykonaj stronę internetową, uwzględniając wymagania dotyczące struktury strony i podstr</w:t>
      </w:r>
      <w:r>
        <w:rPr>
          <w:rFonts w:ascii="Times New Roman" w:hAnsi="Times New Roman"/>
          <w:sz w:val="24"/>
          <w:szCs w:val="24"/>
          <w:lang w:eastAsia="pl-PL"/>
        </w:rPr>
        <w:t>on. Wykorzystując język HTML, PHP</w:t>
      </w:r>
      <w:r w:rsidRPr="00460279">
        <w:rPr>
          <w:rFonts w:ascii="Times New Roman" w:hAnsi="Times New Roman"/>
          <w:sz w:val="24"/>
          <w:szCs w:val="24"/>
          <w:lang w:eastAsia="pl-PL"/>
        </w:rPr>
        <w:t xml:space="preserve"> oraz kaskadowy arkusz stylów CSS.</w:t>
      </w:r>
      <w:r w:rsidRPr="00460279">
        <w:rPr>
          <w:rFonts w:ascii="Times New Roman" w:hAnsi="Times New Roman"/>
          <w:sz w:val="24"/>
          <w:szCs w:val="24"/>
          <w:lang w:eastAsia="pl-PL"/>
        </w:rPr>
        <w:br/>
      </w:r>
      <w:r w:rsidRPr="00460279">
        <w:rPr>
          <w:rFonts w:ascii="Times New Roman" w:hAnsi="Times New Roman"/>
          <w:sz w:val="24"/>
          <w:szCs w:val="24"/>
          <w:lang w:eastAsia="pl-PL"/>
        </w:rPr>
        <w:br/>
        <w:t xml:space="preserve">Do utworzenia strony WWW wykorzystaj prosty edytor tekstu (dopuszczalne jest kolorowanie składni), przeglądarkę internetową oraz dowolny program graficzny do wykonania obrazów i zapisania jej w formacie JPEG. </w:t>
      </w:r>
      <w:r w:rsidRPr="00460279">
        <w:rPr>
          <w:rFonts w:ascii="Times New Roman" w:hAnsi="Times New Roman"/>
          <w:sz w:val="24"/>
          <w:szCs w:val="24"/>
          <w:lang w:eastAsia="pl-PL"/>
        </w:rPr>
        <w:br/>
      </w:r>
      <w:r w:rsidRPr="00460279">
        <w:rPr>
          <w:rFonts w:ascii="Times New Roman" w:hAnsi="Times New Roman"/>
          <w:b/>
          <w:bCs/>
          <w:sz w:val="24"/>
          <w:szCs w:val="24"/>
          <w:lang w:eastAsia="pl-PL"/>
        </w:rPr>
        <w:t>Wymagania dotyczące struktury strony głównej</w:t>
      </w:r>
    </w:p>
    <w:p w:rsidR="00865462" w:rsidRPr="00460279" w:rsidRDefault="00865462" w:rsidP="0046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>Strukturę strony należy wykonać w oparciu o bloki (a nie o tabelki).</w:t>
      </w:r>
    </w:p>
    <w:p w:rsidR="00865462" w:rsidRPr="00460279" w:rsidRDefault="00865462" w:rsidP="0046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>Częścią wspólną wszystkich podstron jest baner w pierwszym wierszu oraz menu znajdujące się w lewej kolumnie.</w:t>
      </w:r>
    </w:p>
    <w:p w:rsidR="00865462" w:rsidRPr="00460279" w:rsidRDefault="00865462" w:rsidP="0046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>Baner jest obrazem w formacie JPEG, wykonanym według wzoru struktury strony (trójkąt i elipsa po obu stronach, a na środku napis MATEMATYKA).</w:t>
      </w:r>
    </w:p>
    <w:p w:rsidR="00865462" w:rsidRPr="00460279" w:rsidRDefault="00865462" w:rsidP="0046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>Po kliknięciu na baner powinna wyświetlić się strona główna.</w:t>
      </w:r>
    </w:p>
    <w:p w:rsidR="00865462" w:rsidRPr="00460279" w:rsidRDefault="00865462" w:rsidP="0046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>Szerokość kolumn - lewa kolumna 40%, prawa 60% szerokości strony.</w:t>
      </w:r>
    </w:p>
    <w:p w:rsidR="00865462" w:rsidRPr="00460279" w:rsidRDefault="00865462" w:rsidP="0046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>W lewej kolumnie należy umieścić MENU z trzema aktywnymi linkami do podstron : 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Opis</w:t>
      </w:r>
      <w:r w:rsidRPr="00460279">
        <w:rPr>
          <w:rFonts w:ascii="Times New Roman" w:hAnsi="Times New Roman"/>
          <w:sz w:val="24"/>
          <w:szCs w:val="24"/>
          <w:lang w:eastAsia="pl-PL"/>
        </w:rPr>
        <w:t xml:space="preserve">,  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Jaka to liczba?</w:t>
      </w:r>
      <w:r w:rsidRPr="00460279">
        <w:rPr>
          <w:rFonts w:ascii="Times New Roman" w:hAnsi="Times New Roman"/>
          <w:sz w:val="24"/>
          <w:szCs w:val="24"/>
          <w:lang w:eastAsia="pl-PL"/>
        </w:rPr>
        <w:t xml:space="preserve">, 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Liczby całkowite z zakresu</w:t>
      </w:r>
      <w:r w:rsidRPr="00460279">
        <w:rPr>
          <w:rFonts w:ascii="Times New Roman" w:hAnsi="Times New Roman"/>
          <w:sz w:val="24"/>
          <w:szCs w:val="24"/>
          <w:lang w:eastAsia="pl-PL"/>
        </w:rPr>
        <w:t>.</w:t>
      </w:r>
    </w:p>
    <w:p w:rsidR="00865462" w:rsidRPr="00460279" w:rsidRDefault="00865462" w:rsidP="0046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>W prawej kolumnie powinna wyświetlać się zawartość podstron.</w:t>
      </w:r>
    </w:p>
    <w:p w:rsidR="00865462" w:rsidRPr="00460279" w:rsidRDefault="00865462" w:rsidP="0046027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b/>
          <w:bCs/>
          <w:sz w:val="24"/>
          <w:szCs w:val="24"/>
          <w:lang w:eastAsia="pl-PL"/>
        </w:rPr>
        <w:t>Struktura strony</w:t>
      </w:r>
      <w:r w:rsidRPr="00460279">
        <w:rPr>
          <w:rFonts w:ascii="Times New Roman" w:hAnsi="Times New Roman"/>
          <w:sz w:val="24"/>
          <w:szCs w:val="24"/>
          <w:lang w:eastAsia="pl-PL"/>
        </w:rPr>
        <w:t xml:space="preserve"> </w:t>
      </w:r>
    </w:p>
    <w:p w:rsidR="00865462" w:rsidRPr="00460279" w:rsidRDefault="00865462" w:rsidP="0046027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l-PL"/>
        </w:rPr>
      </w:pPr>
      <w:hyperlink r:id="rId5" w:history="1">
        <w:r w:rsidRPr="005A5022">
          <w:rPr>
            <w:rFonts w:ascii="Times New Roman" w:hAnsi="Times New Roman"/>
            <w:noProof/>
            <w:color w:val="0000FF"/>
            <w:sz w:val="24"/>
            <w:szCs w:val="24"/>
            <w:lang w:eastAsia="pl-PL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Obraz 1" o:spid="_x0000_i1025" type="#_x0000_t75" alt="https://4.bp.blogspot.com/-5aZa_4Clw7g/V950mUmRUdI/AAAAAAAAAPo/B7fGvxt0C8Qx1loSGtYDtUTS4EsljNDsQCLcB/s400/z1.png" href="https://4.bp.blogspot.com/-5aZa_4Clw7g/V950mUmRUdI/AAAAAAAAAPo/B7fGvxt0C8Qx1loSGtYDtUTS4EsljNDsQCLcB/s1600/z1.p" style="width:300pt;height:111.75pt;visibility:visible" o:button="t">
              <v:fill o:detectmouseclick="t"/>
              <v:imagedata r:id="rId6" o:title=""/>
            </v:shape>
          </w:pict>
        </w:r>
      </w:hyperlink>
    </w:p>
    <w:p w:rsidR="00865462" w:rsidRPr="00460279" w:rsidRDefault="00865462" w:rsidP="00460279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 xml:space="preserve">w utworzonym pliku 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czcionka.css</w:t>
      </w:r>
      <w:r w:rsidRPr="00460279">
        <w:rPr>
          <w:rFonts w:ascii="Times New Roman" w:hAnsi="Times New Roman"/>
          <w:sz w:val="24"/>
          <w:szCs w:val="24"/>
          <w:lang w:eastAsia="pl-PL"/>
        </w:rPr>
        <w:t xml:space="preserve"> należy zdefiniować rodzaj i rozmiar czcionki na 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Arial 18</w:t>
      </w:r>
      <w:r w:rsidRPr="00460279">
        <w:rPr>
          <w:rFonts w:ascii="Times New Roman" w:hAnsi="Times New Roman"/>
          <w:sz w:val="24"/>
          <w:szCs w:val="24"/>
          <w:lang w:eastAsia="pl-PL"/>
        </w:rPr>
        <w:br/>
      </w:r>
      <w:r w:rsidRPr="00460279">
        <w:rPr>
          <w:rFonts w:ascii="Times New Roman" w:hAnsi="Times New Roman"/>
          <w:b/>
          <w:bCs/>
          <w:sz w:val="24"/>
          <w:szCs w:val="24"/>
          <w:lang w:eastAsia="pl-PL"/>
        </w:rPr>
        <w:t>Wymagania dotyczące zawartości podstron</w:t>
      </w:r>
    </w:p>
    <w:p w:rsidR="00865462" w:rsidRPr="00460279" w:rsidRDefault="00865462" w:rsidP="0046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>Opis - powinien wyświetlać się numer PESEL zdającego.</w:t>
      </w:r>
    </w:p>
    <w:p w:rsidR="00865462" w:rsidRPr="00460279" w:rsidRDefault="00865462" w:rsidP="0046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>Jaka to liczba? 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- Jaka to liczba?</w:t>
      </w:r>
      <w:r w:rsidRPr="00460279">
        <w:rPr>
          <w:rFonts w:ascii="Times New Roman" w:hAnsi="Times New Roman"/>
          <w:sz w:val="24"/>
          <w:szCs w:val="24"/>
          <w:lang w:eastAsia="pl-PL"/>
        </w:rPr>
        <w:t xml:space="preserve"> - powinno wyświetlać się okno dialogowe z poleceniem "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Podaj liczbę całkowitą</w:t>
      </w:r>
      <w:r w:rsidRPr="00460279">
        <w:rPr>
          <w:rFonts w:ascii="Times New Roman" w:hAnsi="Times New Roman"/>
          <w:sz w:val="24"/>
          <w:szCs w:val="24"/>
          <w:lang w:eastAsia="pl-PL"/>
        </w:rPr>
        <w:t>", a po wpisaniu i zatwierdzeniu liczby powinna pojawić się informacja "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Liczba X jest dodatnia</w:t>
      </w:r>
      <w:r w:rsidRPr="00460279">
        <w:rPr>
          <w:rFonts w:ascii="Times New Roman" w:hAnsi="Times New Roman"/>
          <w:sz w:val="24"/>
          <w:szCs w:val="24"/>
          <w:lang w:eastAsia="pl-PL"/>
        </w:rPr>
        <w:t>" lub "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Liczba X jest ujemna</w:t>
      </w:r>
      <w:r w:rsidRPr="00460279">
        <w:rPr>
          <w:rFonts w:ascii="Times New Roman" w:hAnsi="Times New Roman"/>
          <w:sz w:val="24"/>
          <w:szCs w:val="24"/>
          <w:lang w:eastAsia="pl-PL"/>
        </w:rPr>
        <w:t>" "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Liczba X to zero</w:t>
      </w:r>
      <w:r w:rsidRPr="00460279">
        <w:rPr>
          <w:rFonts w:ascii="Times New Roman" w:hAnsi="Times New Roman"/>
          <w:sz w:val="24"/>
          <w:szCs w:val="24"/>
          <w:lang w:eastAsia="pl-PL"/>
        </w:rPr>
        <w:t>" (w miejscu X powinna wyświetlić się wartość podanej w oknie dialogowym liczby),</w:t>
      </w:r>
      <w:r w:rsidRPr="00460279">
        <w:rPr>
          <w:rFonts w:ascii="Times New Roman" w:hAnsi="Times New Roman"/>
          <w:sz w:val="24"/>
          <w:szCs w:val="24"/>
          <w:lang w:eastAsia="pl-PL"/>
        </w:rPr>
        <w:br/>
        <w:t xml:space="preserve"> - wejście na tę podstronę należy zabezpieczyć hasłem </w:t>
      </w:r>
      <w:r w:rsidRPr="00460279">
        <w:rPr>
          <w:rFonts w:ascii="Times New Roman" w:hAnsi="Times New Roman"/>
          <w:b/>
          <w:bCs/>
          <w:sz w:val="24"/>
          <w:szCs w:val="24"/>
          <w:lang w:eastAsia="pl-PL"/>
        </w:rPr>
        <w:t>liczba</w:t>
      </w:r>
    </w:p>
    <w:p w:rsidR="00865462" w:rsidRPr="00460279" w:rsidRDefault="00865462" w:rsidP="0046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Liczby całkowite z zakresu- Liczby całkowite z zakresu</w:t>
      </w:r>
      <w:r w:rsidRPr="00460279">
        <w:rPr>
          <w:rFonts w:ascii="Times New Roman" w:hAnsi="Times New Roman"/>
          <w:sz w:val="24"/>
          <w:szCs w:val="24"/>
          <w:lang w:eastAsia="pl-PL"/>
        </w:rPr>
        <w:t>  - powinno wyświetlić okno dialogowe z poleceniem "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Podaj liczbę początkową</w:t>
      </w:r>
      <w:r w:rsidRPr="00460279">
        <w:rPr>
          <w:rFonts w:ascii="Times New Roman" w:hAnsi="Times New Roman"/>
          <w:sz w:val="24"/>
          <w:szCs w:val="24"/>
          <w:lang w:eastAsia="pl-PL"/>
        </w:rPr>
        <w:t>". Po wpisaniu i zaakceptowaniu przez użytkownika dowolnej liczby całkowitej powinno wyświetlać się kolejne okno dialogowe z poleceniem "</w:t>
      </w:r>
      <w:r w:rsidRPr="00460279">
        <w:rPr>
          <w:rFonts w:ascii="Times New Roman" w:hAnsi="Times New Roman"/>
          <w:i/>
          <w:iCs/>
          <w:sz w:val="24"/>
          <w:szCs w:val="24"/>
          <w:lang w:eastAsia="pl-PL"/>
        </w:rPr>
        <w:t>Podaj liczbę końcową</w:t>
      </w:r>
      <w:r w:rsidRPr="00460279">
        <w:rPr>
          <w:rFonts w:ascii="Times New Roman" w:hAnsi="Times New Roman"/>
          <w:sz w:val="24"/>
          <w:szCs w:val="24"/>
          <w:lang w:eastAsia="pl-PL"/>
        </w:rPr>
        <w:t>". Po wpisaniu i zaakceptowaniu liczby powinien wyświetlić się ciąg kolejnych liczb, od liczby początkowej do końcowej. Jeśli liczba początkowa będzie mniejsza od liczby końcowej, ciąg będzie rosnący, w przypadku, gdy liczba początkowa będzie większa od liczby końcowej, ciąg będzie malejący.</w:t>
      </w:r>
    </w:p>
    <w:p w:rsidR="00865462" w:rsidRPr="00460279" w:rsidRDefault="00865462" w:rsidP="00460279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460279">
        <w:rPr>
          <w:rFonts w:ascii="Times New Roman" w:hAnsi="Times New Roman"/>
          <w:sz w:val="24"/>
          <w:szCs w:val="24"/>
          <w:lang w:eastAsia="pl-PL"/>
        </w:rPr>
        <w:t>Wszystkie pliki zapisz na pulpicie w katalogu o nazwie PESEL (PESEL to Twój numer PESEL).</w:t>
      </w:r>
    </w:p>
    <w:p w:rsidR="00865462" w:rsidRDefault="00865462" w:rsidP="00460279">
      <w:bookmarkStart w:id="0" w:name="more"/>
      <w:bookmarkEnd w:id="0"/>
    </w:p>
    <w:sectPr w:rsidR="00865462" w:rsidSect="00980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F58E4"/>
    <w:multiLevelType w:val="multilevel"/>
    <w:tmpl w:val="E0C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F2337D"/>
    <w:multiLevelType w:val="multilevel"/>
    <w:tmpl w:val="04AE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66A46F14"/>
    <w:multiLevelType w:val="multilevel"/>
    <w:tmpl w:val="591E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0279"/>
    <w:rsid w:val="00453349"/>
    <w:rsid w:val="00460279"/>
    <w:rsid w:val="00512639"/>
    <w:rsid w:val="005A5022"/>
    <w:rsid w:val="00865462"/>
    <w:rsid w:val="009806FC"/>
    <w:rsid w:val="00A5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6FC"/>
    <w:pPr>
      <w:spacing w:after="200" w:line="276" w:lineRule="auto"/>
    </w:pPr>
    <w:rPr>
      <w:lang w:eastAsia="en-US"/>
    </w:rPr>
  </w:style>
  <w:style w:type="paragraph" w:styleId="Heading3">
    <w:name w:val="heading 3"/>
    <w:basedOn w:val="Normal"/>
    <w:link w:val="Heading3Char"/>
    <w:uiPriority w:val="99"/>
    <w:qFormat/>
    <w:rsid w:val="00460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9"/>
    <w:qFormat/>
    <w:rsid w:val="004602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460279"/>
    <w:rPr>
      <w:rFonts w:ascii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0279"/>
    <w:rPr>
      <w:rFonts w:ascii="Times New Roman" w:hAnsi="Times New Roman" w:cs="Times New Roman"/>
      <w:b/>
      <w:bCs/>
      <w:sz w:val="24"/>
      <w:szCs w:val="24"/>
      <w:lang w:eastAsia="pl-PL"/>
    </w:rPr>
  </w:style>
  <w:style w:type="character" w:customStyle="1" w:styleId="postbodypost-message">
    <w:name w:val="postbodypost-message"/>
    <w:basedOn w:val="DefaultParagraphFont"/>
    <w:uiPriority w:val="99"/>
    <w:rsid w:val="0046027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6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0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4.bp.blogspot.com/-5aZa_4Clw7g/V950mUmRUdI/AAAAAAAAAPo/B7fGvxt0C8Qx1loSGtYDtUTS4EsljNDsQCLcB/s1600/z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352</Words>
  <Characters>2118</Characters>
  <Application>Microsoft Office Outlook</Application>
  <DocSecurity>0</DocSecurity>
  <Lines>0</Lines>
  <Paragraphs>0</Paragraphs>
  <ScaleCrop>false</ScaleCrop>
  <Company>ZSCHIE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egzaminacyjne</dc:title>
  <dc:subject/>
  <dc:creator>ZSCHIE</dc:creator>
  <cp:keywords/>
  <dc:description/>
  <cp:lastModifiedBy>218</cp:lastModifiedBy>
  <cp:revision>2</cp:revision>
  <dcterms:created xsi:type="dcterms:W3CDTF">2019-10-25T09:31:00Z</dcterms:created>
  <dcterms:modified xsi:type="dcterms:W3CDTF">2019-10-25T09:31:00Z</dcterms:modified>
</cp:coreProperties>
</file>